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E7" w:rsidRPr="001B2BE9" w:rsidRDefault="00482A9B" w:rsidP="00C33EE7">
      <w:pPr>
        <w:pStyle w:val="Title"/>
        <w:jc w:val="left"/>
        <w:rPr>
          <w:b/>
          <w:bCs/>
        </w:rPr>
      </w:pPr>
      <w:r w:rsidRPr="001B2BE9">
        <w:rPr>
          <w:b/>
          <w:bCs/>
        </w:rPr>
        <w:t xml:space="preserve">Progress Report – </w:t>
      </w:r>
      <w:r w:rsidR="00C33EE7" w:rsidRPr="001B2BE9">
        <w:rPr>
          <w:b/>
          <w:bCs/>
        </w:rPr>
        <w:t>Web Agenda</w:t>
      </w:r>
      <w:r w:rsidR="002E587B">
        <w:rPr>
          <w:b/>
          <w:bCs/>
        </w:rPr>
        <w:t>:  Employee Shift Scheduling System</w:t>
      </w:r>
    </w:p>
    <w:p w:rsidR="00482A9B" w:rsidRPr="001B2BE9" w:rsidRDefault="00482A9B" w:rsidP="00C33EE7">
      <w:pPr>
        <w:pStyle w:val="Title"/>
        <w:jc w:val="left"/>
      </w:pPr>
    </w:p>
    <w:p w:rsidR="00C33EE7" w:rsidRPr="001B2BE9" w:rsidRDefault="00482A9B" w:rsidP="00482A9B">
      <w:r w:rsidRPr="001B2BE9">
        <w:rPr>
          <w:b/>
          <w:bCs/>
        </w:rPr>
        <w:t>Group Members</w:t>
      </w:r>
      <w:r w:rsidRPr="001B2BE9">
        <w:t>:</w:t>
      </w:r>
    </w:p>
    <w:p w:rsidR="00C33EE7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Mark Hazlett</w:t>
      </w:r>
    </w:p>
    <w:p w:rsidR="00C33EE7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NoorinHasan</w:t>
      </w:r>
    </w:p>
    <w:p w:rsidR="00C33EE7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Daniel Wehr</w:t>
      </w:r>
    </w:p>
    <w:p w:rsidR="00482A9B" w:rsidRPr="001B2BE9" w:rsidRDefault="00C33EE7" w:rsidP="00C33EE7">
      <w:pPr>
        <w:pStyle w:val="ListParagraph"/>
        <w:numPr>
          <w:ilvl w:val="0"/>
          <w:numId w:val="2"/>
        </w:numPr>
      </w:pPr>
      <w:r w:rsidRPr="001B2BE9">
        <w:t>Daniel Kettle</w:t>
      </w:r>
    </w:p>
    <w:p w:rsidR="00482A9B" w:rsidRPr="001B2BE9" w:rsidRDefault="00482A9B" w:rsidP="00482A9B">
      <w:pPr>
        <w:rPr>
          <w:b/>
          <w:bCs/>
        </w:rPr>
      </w:pPr>
    </w:p>
    <w:p w:rsidR="00482A9B" w:rsidRPr="001B2BE9" w:rsidRDefault="00482A9B" w:rsidP="00482A9B">
      <w:r w:rsidRPr="001B2BE9">
        <w:rPr>
          <w:b/>
          <w:bCs/>
        </w:rPr>
        <w:t>Reporting Period</w:t>
      </w:r>
      <w:r w:rsidRPr="001B2BE9">
        <w:t xml:space="preserve">: </w:t>
      </w:r>
      <w:r w:rsidR="00A24C27">
        <w:t>March</w:t>
      </w:r>
      <w:r w:rsidR="005252EB">
        <w:t>23</w:t>
      </w:r>
      <w:r w:rsidR="005252EB">
        <w:rPr>
          <w:vertAlign w:val="superscript"/>
        </w:rPr>
        <w:t>rd</w:t>
      </w:r>
      <w:r w:rsidR="000F0C6F">
        <w:t xml:space="preserve"> – </w:t>
      </w:r>
      <w:r w:rsidR="00A24C27">
        <w:t>March</w:t>
      </w:r>
      <w:r w:rsidR="005252EB">
        <w:t>30</w:t>
      </w:r>
      <w:r w:rsidR="000F0C6F">
        <w:rPr>
          <w:vertAlign w:val="superscript"/>
        </w:rPr>
        <w:t>th</w:t>
      </w:r>
      <w:r w:rsidR="00C33EE7" w:rsidRPr="001B2BE9">
        <w:t>/2010</w:t>
      </w: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</w:p>
    <w:p w:rsidR="00482A9B" w:rsidRPr="001B2BE9" w:rsidRDefault="00482A9B" w:rsidP="00482A9B">
      <w:pPr>
        <w:rPr>
          <w:b/>
          <w:bCs/>
        </w:rPr>
      </w:pPr>
      <w:r w:rsidRPr="001B2BE9">
        <w:rPr>
          <w:b/>
          <w:bCs/>
        </w:rPr>
        <w:t>Highlights</w:t>
      </w:r>
    </w:p>
    <w:p w:rsidR="00C33EE7" w:rsidRPr="001B2BE9" w:rsidRDefault="005252EB" w:rsidP="00482A9B">
      <w:pPr>
        <w:numPr>
          <w:ilvl w:val="0"/>
          <w:numId w:val="1"/>
        </w:numPr>
        <w:rPr>
          <w:iCs/>
        </w:rPr>
      </w:pPr>
      <w:r>
        <w:rPr>
          <w:iCs/>
        </w:rPr>
        <w:t>Backend Coding Complete</w:t>
      </w:r>
      <w:r w:rsidR="009C362B">
        <w:rPr>
          <w:iCs/>
        </w:rPr>
        <w:t>. (100%)</w:t>
      </w: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  <w:rPr>
          <w:b/>
          <w:bCs/>
        </w:rPr>
      </w:pPr>
      <w:r w:rsidRPr="001B2BE9">
        <w:rPr>
          <w:b/>
          <w:bCs/>
        </w:rPr>
        <w:t>Team Progress</w:t>
      </w:r>
    </w:p>
    <w:p w:rsidR="009D25D8" w:rsidRPr="001B2BE9" w:rsidRDefault="003472E1" w:rsidP="00391EC1">
      <w:pPr>
        <w:numPr>
          <w:ilvl w:val="0"/>
          <w:numId w:val="1"/>
        </w:numPr>
        <w:rPr>
          <w:iCs/>
        </w:rPr>
      </w:pPr>
      <w:r>
        <w:rPr>
          <w:iCs/>
        </w:rPr>
        <w:t xml:space="preserve">Brokers </w:t>
      </w:r>
      <w:r w:rsidR="005252EB">
        <w:rPr>
          <w:iCs/>
        </w:rPr>
        <w:t>completed in back end</w:t>
      </w:r>
      <w:r w:rsidR="009C362B">
        <w:rPr>
          <w:iCs/>
        </w:rPr>
        <w:t>. (100%)</w:t>
      </w:r>
    </w:p>
    <w:p w:rsidR="005252EB" w:rsidRDefault="005252EB" w:rsidP="00391EC1">
      <w:pPr>
        <w:numPr>
          <w:ilvl w:val="0"/>
          <w:numId w:val="1"/>
        </w:numPr>
        <w:rPr>
          <w:iCs/>
        </w:rPr>
      </w:pPr>
      <w:r>
        <w:rPr>
          <w:iCs/>
        </w:rPr>
        <w:t>Notification Broker implemented in Interface</w:t>
      </w:r>
      <w:r w:rsidR="009C362B">
        <w:rPr>
          <w:iCs/>
        </w:rPr>
        <w:t>. (100%)</w:t>
      </w:r>
    </w:p>
    <w:p w:rsidR="00482A9B" w:rsidRPr="005252EB" w:rsidRDefault="005252EB" w:rsidP="005252EB">
      <w:pPr>
        <w:numPr>
          <w:ilvl w:val="0"/>
          <w:numId w:val="1"/>
        </w:numPr>
        <w:rPr>
          <w:iCs/>
        </w:rPr>
      </w:pPr>
      <w:r>
        <w:rPr>
          <w:iCs/>
        </w:rPr>
        <w:t>Permissions of logged in employee are checked for every broker call</w:t>
      </w:r>
      <w:r w:rsidR="009C362B">
        <w:rPr>
          <w:iCs/>
        </w:rPr>
        <w:t>. (100%)</w:t>
      </w:r>
    </w:p>
    <w:p w:rsidR="005252EB" w:rsidRPr="001B2BE9" w:rsidRDefault="005252EB" w:rsidP="005252EB">
      <w:pPr>
        <w:ind w:left="1080"/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  <w:r w:rsidRPr="001B2BE9">
        <w:rPr>
          <w:b/>
          <w:bCs/>
        </w:rPr>
        <w:t>Individual Progress</w:t>
      </w:r>
    </w:p>
    <w:p w:rsidR="009D25D8" w:rsidRPr="001B2BE9" w:rsidRDefault="009D25D8" w:rsidP="009D25D8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>Dan Kettle</w:t>
      </w:r>
      <w:r w:rsidR="007F7F8F">
        <w:rPr>
          <w:iCs/>
        </w:rPr>
        <w:t xml:space="preserve"> working on </w:t>
      </w:r>
      <w:r w:rsidR="005252EB">
        <w:rPr>
          <w:iCs/>
        </w:rPr>
        <w:t>Java and Project Documentation (15%), Testing (50%), and Installer (10%)</w:t>
      </w:r>
    </w:p>
    <w:p w:rsidR="009D25D8" w:rsidRPr="00DE6270" w:rsidRDefault="009D25D8" w:rsidP="00DE627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 xml:space="preserve">Dan Wehr </w:t>
      </w:r>
      <w:r w:rsidR="005252EB">
        <w:rPr>
          <w:iCs/>
        </w:rPr>
        <w:t>ensuring Broke</w:t>
      </w:r>
      <w:r w:rsidR="00CA02F6">
        <w:rPr>
          <w:iCs/>
        </w:rPr>
        <w:t>r functionality (100%, ongoing) and System Testing (20%)</w:t>
      </w:r>
    </w:p>
    <w:p w:rsidR="00784A88" w:rsidRDefault="009D25D8" w:rsidP="00482A9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>Mark Hazlett/NoorinHas</w:t>
      </w:r>
      <w:r w:rsidR="00CA02F6">
        <w:rPr>
          <w:iCs/>
        </w:rPr>
        <w:t>an worked on interface coding (80</w:t>
      </w:r>
      <w:r w:rsidRPr="001B2BE9">
        <w:rPr>
          <w:iCs/>
        </w:rPr>
        <w:t>%)</w:t>
      </w:r>
      <w:r w:rsidR="00784A88">
        <w:rPr>
          <w:iCs/>
        </w:rPr>
        <w:t xml:space="preserve"> and </w:t>
      </w:r>
      <w:r w:rsidR="00CA02F6">
        <w:rPr>
          <w:iCs/>
        </w:rPr>
        <w:t>ensuring proper design rules are followed.</w:t>
      </w:r>
    </w:p>
    <w:p w:rsidR="00CA02F6" w:rsidRPr="00CA02F6" w:rsidRDefault="00CA02F6" w:rsidP="00CA02F6">
      <w:pPr>
        <w:pStyle w:val="Header"/>
        <w:tabs>
          <w:tab w:val="clear" w:pos="4320"/>
          <w:tab w:val="clear" w:pos="8640"/>
        </w:tabs>
        <w:ind w:left="1080"/>
        <w:rPr>
          <w:iCs/>
        </w:rPr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  <w:rPr>
          <w:lang w:val="en-GB"/>
        </w:rPr>
      </w:pPr>
      <w:r w:rsidRPr="001B2BE9">
        <w:rPr>
          <w:b/>
          <w:bCs/>
          <w:lang w:val="en-GB"/>
        </w:rPr>
        <w:t>Team Progress Planned For The Next Reporting Period</w:t>
      </w:r>
    </w:p>
    <w:p w:rsidR="00C8125B" w:rsidRDefault="00E16A48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  <w:lang w:val="en-GB"/>
        </w:rPr>
      </w:pPr>
      <w:r>
        <w:rPr>
          <w:iCs/>
          <w:lang w:val="en-GB"/>
        </w:rPr>
        <w:t>Scheduling pages</w:t>
      </w:r>
      <w:r w:rsidR="00CA02F6">
        <w:rPr>
          <w:iCs/>
          <w:lang w:val="en-GB"/>
        </w:rPr>
        <w:t xml:space="preserve"> built and operational for viewing schedules at a minimum</w:t>
      </w:r>
      <w:r>
        <w:rPr>
          <w:iCs/>
          <w:lang w:val="en-GB"/>
        </w:rPr>
        <w:t>. (60%)</w:t>
      </w:r>
    </w:p>
    <w:p w:rsidR="00CA02F6" w:rsidRPr="001B2BE9" w:rsidRDefault="00E16A48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  <w:lang w:val="en-GB"/>
        </w:rPr>
      </w:pPr>
      <w:r>
        <w:rPr>
          <w:iCs/>
          <w:lang w:val="en-GB"/>
        </w:rPr>
        <w:t>ALL other pages</w:t>
      </w:r>
      <w:r w:rsidR="00CA02F6">
        <w:rPr>
          <w:iCs/>
          <w:lang w:val="en-GB"/>
        </w:rPr>
        <w:t xml:space="preserve"> display results from broker retrieval methods</w:t>
      </w:r>
      <w:r>
        <w:rPr>
          <w:iCs/>
          <w:lang w:val="en-GB"/>
        </w:rPr>
        <w:t>. (100%)</w:t>
      </w:r>
    </w:p>
    <w:p w:rsidR="00784A88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Java code fully documented</w:t>
      </w:r>
      <w:r w:rsidR="00E16A48">
        <w:t>. (100%)</w:t>
      </w:r>
    </w:p>
    <w:p w:rsidR="00C8125B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Backup functionality planned out and documented</w:t>
      </w:r>
      <w:r w:rsidR="00E16A48">
        <w:t>. (100%)</w:t>
      </w:r>
    </w:p>
    <w:p w:rsidR="00CA02F6" w:rsidRPr="001B2BE9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>
        <w:t>Installer functionality planned out and documented</w:t>
      </w:r>
      <w:r w:rsidR="00E16A48">
        <w:t>. (100%)</w:t>
      </w:r>
    </w:p>
    <w:p w:rsidR="00482A9B" w:rsidRPr="001B2BE9" w:rsidRDefault="00482A9B" w:rsidP="001B2BE9">
      <w:pPr>
        <w:pStyle w:val="Header"/>
        <w:tabs>
          <w:tab w:val="clear" w:pos="4320"/>
          <w:tab w:val="clear" w:pos="8640"/>
        </w:tabs>
        <w:ind w:left="1080"/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  <w:rPr>
          <w:lang w:val="en-GB"/>
        </w:rPr>
      </w:pPr>
      <w:r w:rsidRPr="001B2BE9">
        <w:rPr>
          <w:b/>
          <w:bCs/>
          <w:lang w:val="en-GB"/>
        </w:rPr>
        <w:t>Individual Progress Planned For The Next Reporting Period</w:t>
      </w:r>
    </w:p>
    <w:p w:rsidR="00C8125B" w:rsidRPr="001B2BE9" w:rsidRDefault="00CA02F6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  <w:lang w:val="en-GB"/>
        </w:rPr>
      </w:pPr>
      <w:r>
        <w:rPr>
          <w:iCs/>
          <w:lang w:val="en-GB"/>
        </w:rPr>
        <w:t xml:space="preserve">Dan Wehr </w:t>
      </w:r>
      <w:r w:rsidR="00280F51">
        <w:rPr>
          <w:iCs/>
          <w:lang w:val="en-GB"/>
        </w:rPr>
        <w:t>implements scheduling into interface</w:t>
      </w:r>
      <w:r w:rsidR="00E20B35">
        <w:rPr>
          <w:iCs/>
          <w:lang w:val="en-GB"/>
        </w:rPr>
        <w:t xml:space="preserve"> (currently @ 10%)</w:t>
      </w:r>
    </w:p>
    <w:p w:rsidR="00C8125B" w:rsidRPr="001B2BE9" w:rsidRDefault="00C8125B" w:rsidP="00C8125B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  <w:lang w:val="en-GB"/>
        </w:rPr>
        <w:t xml:space="preserve">Dan Kettle </w:t>
      </w:r>
      <w:r w:rsidR="00280F51">
        <w:rPr>
          <w:iCs/>
          <w:lang w:val="en-GB"/>
        </w:rPr>
        <w:t>writes docu</w:t>
      </w:r>
      <w:r w:rsidR="00E20B35">
        <w:rPr>
          <w:iCs/>
          <w:lang w:val="en-GB"/>
        </w:rPr>
        <w:t>mentation and updates work on</w:t>
      </w:r>
      <w:r w:rsidR="00280F51">
        <w:rPr>
          <w:iCs/>
          <w:lang w:val="en-GB"/>
        </w:rPr>
        <w:t xml:space="preserve"> svn</w:t>
      </w:r>
      <w:r w:rsidR="00E20B35">
        <w:rPr>
          <w:iCs/>
          <w:lang w:val="en-GB"/>
        </w:rPr>
        <w:t xml:space="preserve"> ( currently @ 35%)</w:t>
      </w:r>
    </w:p>
    <w:p w:rsidR="00482A9B" w:rsidRPr="00280F51" w:rsidRDefault="00C8125B" w:rsidP="00280F5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iCs/>
        </w:rPr>
      </w:pPr>
      <w:r w:rsidRPr="001B2BE9">
        <w:rPr>
          <w:iCs/>
        </w:rPr>
        <w:t>Noorin</w:t>
      </w:r>
      <w:r w:rsidR="00E20B35">
        <w:rPr>
          <w:iCs/>
        </w:rPr>
        <w:t xml:space="preserve"> </w:t>
      </w:r>
      <w:r w:rsidRPr="001B2BE9">
        <w:rPr>
          <w:iCs/>
        </w:rPr>
        <w:t>Hasan</w:t>
      </w:r>
      <w:r w:rsidR="00E20B35">
        <w:rPr>
          <w:iCs/>
        </w:rPr>
        <w:t xml:space="preserve"> </w:t>
      </w:r>
      <w:r w:rsidR="00071C0F">
        <w:rPr>
          <w:iCs/>
        </w:rPr>
        <w:t xml:space="preserve">and Mark Hazlett </w:t>
      </w:r>
      <w:r w:rsidRPr="001B2BE9">
        <w:rPr>
          <w:iCs/>
        </w:rPr>
        <w:t>working on Interface</w:t>
      </w:r>
      <w:r w:rsidR="00E20B35">
        <w:rPr>
          <w:iCs/>
        </w:rPr>
        <w:t xml:space="preserve"> </w:t>
      </w:r>
      <w:r w:rsidR="00280F51">
        <w:rPr>
          <w:iCs/>
        </w:rPr>
        <w:t>to at least 90% completion, then working on installer and/or documentation until its completion.</w:t>
      </w:r>
      <w:bookmarkStart w:id="0" w:name="_GoBack"/>
      <w:bookmarkEnd w:id="0"/>
      <w:r w:rsidR="00E20B35">
        <w:rPr>
          <w:iCs/>
        </w:rPr>
        <w:t xml:space="preserve"> (currently @ 80% and 10% respectively)</w:t>
      </w: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</w:p>
    <w:p w:rsidR="00482A9B" w:rsidRPr="001B2BE9" w:rsidRDefault="00482A9B" w:rsidP="00482A9B">
      <w:pPr>
        <w:pStyle w:val="Header"/>
        <w:tabs>
          <w:tab w:val="clear" w:pos="4320"/>
          <w:tab w:val="clear" w:pos="8640"/>
        </w:tabs>
      </w:pPr>
      <w:r w:rsidRPr="001B2BE9">
        <w:rPr>
          <w:b/>
          <w:bCs/>
        </w:rPr>
        <w:t>Issues and Concerns</w:t>
      </w:r>
    </w:p>
    <w:p w:rsidR="00AC0197" w:rsidRDefault="00AC0197" w:rsidP="00AC0197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rPr>
          <w:iCs/>
        </w:rPr>
      </w:pPr>
      <w:r>
        <w:rPr>
          <w:iCs/>
        </w:rPr>
        <w:t>No significant issues.</w:t>
      </w:r>
    </w:p>
    <w:p w:rsidR="00AC0197" w:rsidRDefault="00AC0197" w:rsidP="00AC0197">
      <w:pPr>
        <w:pStyle w:val="Header"/>
        <w:tabs>
          <w:tab w:val="clear" w:pos="4320"/>
          <w:tab w:val="clear" w:pos="8640"/>
        </w:tabs>
        <w:rPr>
          <w:iCs/>
        </w:rPr>
      </w:pPr>
    </w:p>
    <w:p w:rsidR="00AC0197" w:rsidRPr="00AC0197" w:rsidRDefault="00AC0197" w:rsidP="00AC0197">
      <w:pPr>
        <w:pStyle w:val="Header"/>
        <w:tabs>
          <w:tab w:val="clear" w:pos="4320"/>
          <w:tab w:val="clear" w:pos="8640"/>
        </w:tabs>
        <w:rPr>
          <w:b/>
          <w:iCs/>
        </w:rPr>
      </w:pPr>
      <w:r w:rsidRPr="00AC0197">
        <w:rPr>
          <w:b/>
          <w:iCs/>
        </w:rPr>
        <w:t>Gantt Chart</w:t>
      </w:r>
    </w:p>
    <w:p w:rsidR="00AC0197" w:rsidRPr="00280F51" w:rsidRDefault="00AC0197" w:rsidP="00AC0197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iCs/>
        </w:rPr>
      </w:pPr>
      <w:r>
        <w:rPr>
          <w:iCs/>
        </w:rPr>
        <w:t xml:space="preserve">See attached </w:t>
      </w:r>
      <w:r w:rsidR="00127B3D">
        <w:rPr>
          <w:iCs/>
        </w:rPr>
        <w:t>G</w:t>
      </w:r>
      <w:r>
        <w:rPr>
          <w:iCs/>
        </w:rPr>
        <w:t>antt chart.</w:t>
      </w:r>
    </w:p>
    <w:sectPr w:rsidR="00AC0197" w:rsidRPr="00280F51" w:rsidSect="00C33E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601"/>
    <w:multiLevelType w:val="hybridMultilevel"/>
    <w:tmpl w:val="B732AFF6"/>
    <w:lvl w:ilvl="0" w:tplc="C0680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A0531"/>
    <w:multiLevelType w:val="hybridMultilevel"/>
    <w:tmpl w:val="A58A3546"/>
    <w:lvl w:ilvl="0" w:tplc="C06800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046BD"/>
    <w:multiLevelType w:val="hybridMultilevel"/>
    <w:tmpl w:val="1EDA0D66"/>
    <w:lvl w:ilvl="0" w:tplc="C068001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62687903"/>
    <w:multiLevelType w:val="hybridMultilevel"/>
    <w:tmpl w:val="26CA5696"/>
    <w:lvl w:ilvl="0" w:tplc="4A92173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2A9B"/>
    <w:rsid w:val="00071C0F"/>
    <w:rsid w:val="00092545"/>
    <w:rsid w:val="000F0C6F"/>
    <w:rsid w:val="00101CB6"/>
    <w:rsid w:val="00127B3D"/>
    <w:rsid w:val="001415BA"/>
    <w:rsid w:val="001B2BE9"/>
    <w:rsid w:val="001B2F10"/>
    <w:rsid w:val="002710CD"/>
    <w:rsid w:val="00280F51"/>
    <w:rsid w:val="002E3A56"/>
    <w:rsid w:val="002E587B"/>
    <w:rsid w:val="003329A4"/>
    <w:rsid w:val="00340EA1"/>
    <w:rsid w:val="003472E1"/>
    <w:rsid w:val="00391EC1"/>
    <w:rsid w:val="003B6625"/>
    <w:rsid w:val="00425E93"/>
    <w:rsid w:val="00427DE5"/>
    <w:rsid w:val="00482A9B"/>
    <w:rsid w:val="005110BC"/>
    <w:rsid w:val="005252EB"/>
    <w:rsid w:val="005504D7"/>
    <w:rsid w:val="00585FFE"/>
    <w:rsid w:val="00622271"/>
    <w:rsid w:val="0068388A"/>
    <w:rsid w:val="006B1ED9"/>
    <w:rsid w:val="006B6B4E"/>
    <w:rsid w:val="00757E11"/>
    <w:rsid w:val="00784A88"/>
    <w:rsid w:val="007B0BD7"/>
    <w:rsid w:val="007F0649"/>
    <w:rsid w:val="007F7F8F"/>
    <w:rsid w:val="00825CFC"/>
    <w:rsid w:val="0083430D"/>
    <w:rsid w:val="00872C89"/>
    <w:rsid w:val="00950165"/>
    <w:rsid w:val="00977A43"/>
    <w:rsid w:val="00980EDE"/>
    <w:rsid w:val="009C362B"/>
    <w:rsid w:val="009D25D8"/>
    <w:rsid w:val="009E117B"/>
    <w:rsid w:val="00A24C27"/>
    <w:rsid w:val="00A738AA"/>
    <w:rsid w:val="00AC0197"/>
    <w:rsid w:val="00B52C7B"/>
    <w:rsid w:val="00B53F88"/>
    <w:rsid w:val="00B835D3"/>
    <w:rsid w:val="00B86AF9"/>
    <w:rsid w:val="00C30C19"/>
    <w:rsid w:val="00C33EE7"/>
    <w:rsid w:val="00C8125B"/>
    <w:rsid w:val="00CA02F6"/>
    <w:rsid w:val="00D126EA"/>
    <w:rsid w:val="00D21F6E"/>
    <w:rsid w:val="00D2441D"/>
    <w:rsid w:val="00D31E93"/>
    <w:rsid w:val="00DE6270"/>
    <w:rsid w:val="00E16A48"/>
    <w:rsid w:val="00E20B35"/>
    <w:rsid w:val="00E92C4E"/>
    <w:rsid w:val="00EB06AD"/>
    <w:rsid w:val="00ED732F"/>
    <w:rsid w:val="00EE5644"/>
    <w:rsid w:val="00F94148"/>
    <w:rsid w:val="00F9751E"/>
    <w:rsid w:val="00FB3F4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A9B"/>
    <w:pPr>
      <w:widowControl w:val="0"/>
    </w:pPr>
    <w:rPr>
      <w:rFonts w:ascii="Times New Roman" w:eastAsia="Times New Roman" w:hAnsi="Times New Roman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2A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2A9B"/>
    <w:rPr>
      <w:rFonts w:ascii="Times New Roman" w:eastAsia="Times New Roman" w:hAnsi="Times New Roman" w:cs="Times New Roman"/>
      <w:snapToGrid w:val="0"/>
      <w:szCs w:val="20"/>
    </w:rPr>
  </w:style>
  <w:style w:type="paragraph" w:styleId="Title">
    <w:name w:val="Title"/>
    <w:basedOn w:val="Normal"/>
    <w:link w:val="TitleChar"/>
    <w:qFormat/>
    <w:rsid w:val="00482A9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482A9B"/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ListParagraph">
    <w:name w:val="List Paragraph"/>
    <w:basedOn w:val="Normal"/>
    <w:uiPriority w:val="34"/>
    <w:qFormat/>
    <w:rsid w:val="00C33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 Perspective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Hazlett</dc:creator>
  <cp:keywords/>
  <cp:lastModifiedBy>dann</cp:lastModifiedBy>
  <cp:revision>11</cp:revision>
  <dcterms:created xsi:type="dcterms:W3CDTF">2010-03-09T02:01:00Z</dcterms:created>
  <dcterms:modified xsi:type="dcterms:W3CDTF">2010-03-30T12:56:00Z</dcterms:modified>
</cp:coreProperties>
</file>